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1FD7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8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9" w14:textId="77777777" w:rsidR="00851151" w:rsidRPr="00F17133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F71FDA" w14:textId="77777777" w:rsidR="0043415A" w:rsidRPr="00F17133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71FDB" w14:textId="602D5540" w:rsidR="00A30F5E" w:rsidRDefault="003C0F5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TWD Linked List</w:t>
      </w:r>
    </w:p>
    <w:p w14:paraId="32F71FDC" w14:textId="02B60626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AutoTextList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Please t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ype in your first and last name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70651">
        <w:rPr>
          <w:rFonts w:ascii="Times New Roman" w:eastAsia="Times New Roman" w:hAnsi="Times New Roman" w:cs="Times New Roman"/>
          <w:sz w:val="24"/>
          <w:szCs w:val="24"/>
        </w:rPr>
        <w:t>Steven On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DD" w14:textId="32F74E32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>Type in your name name and number and then give the course title. For example, ENG 121: English Composition I</w:instrText>
      </w:r>
      <w:r w:rsidR="006B335B" w:rsidRPr="006B335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6B335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70651">
        <w:rPr>
          <w:rFonts w:ascii="Times New Roman" w:eastAsia="Times New Roman" w:hAnsi="Times New Roman" w:cs="Times New Roman"/>
          <w:sz w:val="24"/>
          <w:szCs w:val="24"/>
        </w:rPr>
        <w:t xml:space="preserve">CPT 307: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436E4">
        <w:rPr>
          <w:rFonts w:ascii="Times New Roman" w:eastAsia="Times New Roman" w:hAnsi="Times New Roman" w:cs="Times New Roman"/>
          <w:sz w:val="24"/>
          <w:szCs w:val="24"/>
        </w:rPr>
        <w:t>Data Structures &amp; Algorithms</w:t>
      </w:r>
    </w:p>
    <w:p w14:paraId="32F71FDE" w14:textId="61C88BE6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your instructor's first and last name here. For example, Prof. Emily Nye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436E4">
        <w:rPr>
          <w:rFonts w:ascii="Times New Roman" w:eastAsia="Times New Roman" w:hAnsi="Times New Roman" w:cs="Times New Roman"/>
          <w:sz w:val="24"/>
          <w:szCs w:val="24"/>
        </w:rPr>
        <w:t>Professor Joshua Reichard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DF" w14:textId="0E7230B8" w:rsidR="00A30F5E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AutoTextList \s NoStyle \t 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>Enter the date you will submit this assignment. The date should go Month Day, Year. For example: January 2, 2014</w:instrText>
      </w:r>
      <w:r w:rsidR="00C9521B" w:rsidRPr="00C9521B">
        <w:rPr>
          <w:rFonts w:ascii="Times New Roman" w:eastAsia="Times New Roman" w:hAnsi="Times New Roman" w:cs="Times New Roman"/>
          <w:sz w:val="24"/>
          <w:szCs w:val="24"/>
        </w:rPr>
        <w:instrText>"</w:instrText>
      </w:r>
      <w:r w:rsidR="00C9521B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C0F58">
        <w:rPr>
          <w:rFonts w:ascii="Times New Roman" w:eastAsia="Times New Roman" w:hAnsi="Times New Roman" w:cs="Times New Roman"/>
          <w:sz w:val="24"/>
          <w:szCs w:val="24"/>
        </w:rPr>
        <w:t>October 1, 2019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2F71FE0" w14:textId="77777777" w:rsidR="00ED230C" w:rsidRPr="00F17133" w:rsidRDefault="00ED230C" w:rsidP="00234DFE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F17133">
        <w:rPr>
          <w:rFonts w:ascii="Times New Roman" w:hAnsi="Times New Roman" w:cs="Times New Roman"/>
          <w:sz w:val="24"/>
          <w:szCs w:val="24"/>
        </w:rPr>
        <w:br w:type="page"/>
      </w:r>
    </w:p>
    <w:p w14:paraId="3D0924B0" w14:textId="77777777" w:rsidR="004C0AAC" w:rsidRDefault="004C0AAC" w:rsidP="004C0AA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TWD Linked List</w:t>
      </w:r>
    </w:p>
    <w:p w14:paraId="32F71FE8" w14:textId="7D114343" w:rsidR="001A4D68" w:rsidRDefault="0085484B" w:rsidP="00774A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7133">
        <w:rPr>
          <w:rFonts w:ascii="Times New Roman" w:hAnsi="Times New Roman" w:cs="Times New Roman"/>
          <w:sz w:val="24"/>
          <w:szCs w:val="24"/>
        </w:rPr>
        <w:tab/>
      </w:r>
      <w:r w:rsidR="00774A52">
        <w:rPr>
          <w:rFonts w:ascii="Times New Roman" w:hAnsi="Times New Roman" w:cs="Times New Roman"/>
          <w:sz w:val="24"/>
          <w:szCs w:val="24"/>
        </w:rPr>
        <w:t xml:space="preserve">A Java LinkedList is an </w:t>
      </w:r>
      <w:r w:rsidR="00F57035">
        <w:rPr>
          <w:rFonts w:ascii="Times New Roman" w:hAnsi="Times New Roman" w:cs="Times New Roman"/>
          <w:sz w:val="24"/>
          <w:szCs w:val="24"/>
        </w:rPr>
        <w:t>abstract data type (</w:t>
      </w:r>
      <w:r w:rsidR="00774A52">
        <w:rPr>
          <w:rFonts w:ascii="Times New Roman" w:hAnsi="Times New Roman" w:cs="Times New Roman"/>
          <w:sz w:val="24"/>
          <w:szCs w:val="24"/>
        </w:rPr>
        <w:t>ADT</w:t>
      </w:r>
      <w:r w:rsidR="00F57035">
        <w:rPr>
          <w:rFonts w:ascii="Times New Roman" w:hAnsi="Times New Roman" w:cs="Times New Roman"/>
          <w:sz w:val="24"/>
          <w:szCs w:val="24"/>
        </w:rPr>
        <w:t xml:space="preserve">) that </w:t>
      </w:r>
      <w:r w:rsidR="00C26F7E">
        <w:rPr>
          <w:rFonts w:ascii="Times New Roman" w:hAnsi="Times New Roman" w:cs="Times New Roman"/>
          <w:sz w:val="24"/>
          <w:szCs w:val="24"/>
        </w:rPr>
        <w:t>can be used as a container of various objects. A LinkedList may contain</w:t>
      </w:r>
      <w:r w:rsidR="00C215D4">
        <w:rPr>
          <w:rFonts w:ascii="Times New Roman" w:hAnsi="Times New Roman" w:cs="Times New Roman"/>
          <w:sz w:val="24"/>
          <w:szCs w:val="24"/>
        </w:rPr>
        <w:t xml:space="preserve"> but not limited to</w:t>
      </w:r>
      <w:r w:rsidR="00C26F7E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C215D4">
        <w:rPr>
          <w:rFonts w:ascii="Times New Roman" w:hAnsi="Times New Roman" w:cs="Times New Roman"/>
          <w:sz w:val="24"/>
          <w:szCs w:val="24"/>
        </w:rPr>
        <w:t>functions:</w:t>
      </w:r>
    </w:p>
    <w:p w14:paraId="1A4E5568" w14:textId="4F4F9C25" w:rsidR="00C215D4" w:rsidRDefault="007569C7" w:rsidP="00C215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215D4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()</w:t>
      </w:r>
      <w:r w:rsidR="00A41371">
        <w:rPr>
          <w:rFonts w:ascii="Times New Roman" w:hAnsi="Times New Roman" w:cs="Times New Roman"/>
          <w:sz w:val="24"/>
          <w:szCs w:val="24"/>
        </w:rPr>
        <w:t xml:space="preserve">: add an item </w:t>
      </w:r>
      <w:r w:rsidR="00D41770">
        <w:rPr>
          <w:rFonts w:ascii="Times New Roman" w:hAnsi="Times New Roman" w:cs="Times New Roman"/>
          <w:sz w:val="24"/>
          <w:szCs w:val="24"/>
        </w:rPr>
        <w:t xml:space="preserve">to the list. </w:t>
      </w:r>
    </w:p>
    <w:p w14:paraId="2DC4C5B5" w14:textId="16667ABC" w:rsidR="007569C7" w:rsidRDefault="007569C7" w:rsidP="00C215D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remove()</w:t>
      </w:r>
      <w:r w:rsidR="00D41770">
        <w:rPr>
          <w:rFonts w:ascii="Times New Roman" w:hAnsi="Times New Roman" w:cs="Times New Roman"/>
          <w:sz w:val="24"/>
          <w:szCs w:val="24"/>
        </w:rPr>
        <w:t>: remove an item from the list.</w:t>
      </w:r>
    </w:p>
    <w:p w14:paraId="28677CD8" w14:textId="45C8DC23" w:rsidR="007569C7" w:rsidRDefault="007569C7" w:rsidP="007805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get()</w:t>
      </w:r>
      <w:r w:rsidR="00D41770">
        <w:rPr>
          <w:rFonts w:ascii="Times New Roman" w:hAnsi="Times New Roman" w:cs="Times New Roman"/>
          <w:sz w:val="24"/>
          <w:szCs w:val="24"/>
        </w:rPr>
        <w:t xml:space="preserve">: display an item from the list. </w:t>
      </w:r>
    </w:p>
    <w:p w14:paraId="45B2077A" w14:textId="376DBEA8" w:rsidR="00C930F4" w:rsidRDefault="00C930F4" w:rsidP="007805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size(): count of items in the list.</w:t>
      </w:r>
    </w:p>
    <w:p w14:paraId="00A34D80" w14:textId="78257F18" w:rsidR="0078059C" w:rsidRDefault="00E04FA3" w:rsidP="007805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functions above</w:t>
      </w:r>
      <w:r w:rsidR="00DD31CD">
        <w:rPr>
          <w:rFonts w:ascii="Times New Roman" w:hAnsi="Times New Roman" w:cs="Times New Roman"/>
          <w:sz w:val="24"/>
          <w:szCs w:val="24"/>
        </w:rPr>
        <w:t xml:space="preserve"> to create a program that’s “The Walking Dead” themed. </w:t>
      </w:r>
      <w:r w:rsidR="00526A8A">
        <w:rPr>
          <w:rFonts w:ascii="Times New Roman" w:hAnsi="Times New Roman" w:cs="Times New Roman"/>
          <w:sz w:val="24"/>
          <w:szCs w:val="24"/>
        </w:rPr>
        <w:t xml:space="preserve">Below, you will find the </w:t>
      </w:r>
      <w:r w:rsidR="000955FE">
        <w:rPr>
          <w:rFonts w:ascii="Times New Roman" w:hAnsi="Times New Roman" w:cs="Times New Roman"/>
          <w:sz w:val="24"/>
          <w:szCs w:val="24"/>
        </w:rPr>
        <w:t>execution steps on how I used</w:t>
      </w:r>
      <w:r w:rsidR="0092411C">
        <w:rPr>
          <w:rFonts w:ascii="Times New Roman" w:hAnsi="Times New Roman" w:cs="Times New Roman"/>
          <w:sz w:val="24"/>
          <w:szCs w:val="24"/>
        </w:rPr>
        <w:t xml:space="preserve"> the </w:t>
      </w:r>
      <w:r w:rsidR="000955FE">
        <w:rPr>
          <w:rFonts w:ascii="Times New Roman" w:hAnsi="Times New Roman" w:cs="Times New Roman"/>
          <w:sz w:val="24"/>
          <w:szCs w:val="24"/>
        </w:rPr>
        <w:t>LinkedList</w:t>
      </w:r>
      <w:r w:rsidR="0092411C">
        <w:rPr>
          <w:rFonts w:ascii="Times New Roman" w:hAnsi="Times New Roman" w:cs="Times New Roman"/>
          <w:sz w:val="24"/>
          <w:szCs w:val="24"/>
        </w:rPr>
        <w:t>’s “add”</w:t>
      </w:r>
      <w:r w:rsidR="000955FE">
        <w:rPr>
          <w:rFonts w:ascii="Times New Roman" w:hAnsi="Times New Roman" w:cs="Times New Roman"/>
          <w:sz w:val="24"/>
          <w:szCs w:val="24"/>
        </w:rPr>
        <w:t xml:space="preserve"> function</w:t>
      </w:r>
      <w:r w:rsidR="00DD31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DF9D25" w14:textId="7973FA41" w:rsidR="00526A8A" w:rsidRPr="00526A8A" w:rsidRDefault="000955FE" w:rsidP="00526A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a new LinkedList object</w:t>
      </w:r>
      <w:r w:rsidR="000B5CCB">
        <w:rPr>
          <w:rFonts w:ascii="Times New Roman" w:hAnsi="Times New Roman" w:cs="Times New Roman"/>
          <w:sz w:val="24"/>
          <w:szCs w:val="24"/>
        </w:rPr>
        <w:t xml:space="preserve"> referencing the data type as my custom object “The WalkingDead”</w:t>
      </w:r>
    </w:p>
    <w:p w14:paraId="2CDB1853" w14:textId="7B3D1A32" w:rsidR="00015037" w:rsidRDefault="00015037" w:rsidP="00C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02FB7" wp14:editId="52EA9107">
            <wp:extent cx="4101152" cy="324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36" cy="325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DE61" w14:textId="01145174" w:rsidR="000B5CCB" w:rsidRDefault="006E6027" w:rsidP="000B5C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5 “TheWalkingDead” objects to the LinkedList.</w:t>
      </w:r>
      <w:r w:rsidR="00F85AF1">
        <w:rPr>
          <w:rFonts w:ascii="Times New Roman" w:hAnsi="Times New Roman" w:cs="Times New Roman"/>
          <w:sz w:val="24"/>
          <w:szCs w:val="24"/>
        </w:rPr>
        <w:t xml:space="preserve"> By using the add method. Since my object contained a constructor, I was able to add</w:t>
      </w:r>
      <w:r w:rsidR="005E607A">
        <w:rPr>
          <w:rFonts w:ascii="Times New Roman" w:hAnsi="Times New Roman" w:cs="Times New Roman"/>
          <w:sz w:val="24"/>
          <w:szCs w:val="24"/>
        </w:rPr>
        <w:t xml:space="preserve"> to the linked list by passing in a new </w:t>
      </w:r>
      <w:r w:rsidR="005E607A">
        <w:rPr>
          <w:rFonts w:ascii="Times New Roman" w:hAnsi="Times New Roman" w:cs="Times New Roman"/>
          <w:sz w:val="24"/>
          <w:szCs w:val="24"/>
        </w:rPr>
        <w:lastRenderedPageBreak/>
        <w:t>“TheWalkingDead” object with the following three properties: “Name”, “Primary”, and “Secondary”. The object</w:t>
      </w:r>
      <w:r w:rsidR="00DC728D">
        <w:rPr>
          <w:rFonts w:ascii="Times New Roman" w:hAnsi="Times New Roman" w:cs="Times New Roman"/>
          <w:sz w:val="24"/>
          <w:szCs w:val="24"/>
        </w:rPr>
        <w:t xml:space="preserve">’s constructor filled in the remaining details for the character using the Random Java library and </w:t>
      </w:r>
      <w:r w:rsidR="00933232">
        <w:rPr>
          <w:rFonts w:ascii="Times New Roman" w:hAnsi="Times New Roman" w:cs="Times New Roman"/>
          <w:sz w:val="24"/>
          <w:szCs w:val="24"/>
        </w:rPr>
        <w:t>conditions based on the “Courage” property</w:t>
      </w:r>
      <w:r w:rsidR="00DC728D">
        <w:rPr>
          <w:rFonts w:ascii="Times New Roman" w:hAnsi="Times New Roman" w:cs="Times New Roman"/>
          <w:sz w:val="24"/>
          <w:szCs w:val="24"/>
        </w:rPr>
        <w:t xml:space="preserve">. </w:t>
      </w:r>
      <w:r w:rsidR="009665AA">
        <w:rPr>
          <w:rFonts w:ascii="Times New Roman" w:hAnsi="Times New Roman" w:cs="Times New Roman"/>
          <w:sz w:val="24"/>
          <w:szCs w:val="24"/>
        </w:rPr>
        <w:t xml:space="preserve">I learned how to use a one line if statement from </w:t>
      </w:r>
      <w:r w:rsidR="009665AA" w:rsidRPr="001259CA">
        <w:rPr>
          <w:rFonts w:ascii="Times New Roman" w:hAnsi="Times New Roman" w:cs="Times New Roman"/>
          <w:sz w:val="24"/>
          <w:szCs w:val="24"/>
        </w:rPr>
        <w:t>Harold, E.R.</w:t>
      </w:r>
      <w:r w:rsidR="009665AA"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5FF658C0" w14:textId="4E6E83AA" w:rsidR="006E6027" w:rsidRDefault="001C3000" w:rsidP="000B5C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the screenshot for the </w:t>
      </w:r>
      <w:r w:rsidR="00DC23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print</w:t>
      </w:r>
      <w:r w:rsidR="006C56C4">
        <w:rPr>
          <w:rFonts w:ascii="Times New Roman" w:hAnsi="Times New Roman" w:cs="Times New Roman"/>
          <w:sz w:val="24"/>
          <w:szCs w:val="24"/>
        </w:rPr>
        <w:t>Members(“Status”)</w:t>
      </w:r>
      <w:r w:rsidR="00DC232F">
        <w:rPr>
          <w:rFonts w:ascii="Times New Roman" w:hAnsi="Times New Roman" w:cs="Times New Roman"/>
          <w:sz w:val="24"/>
          <w:szCs w:val="24"/>
        </w:rPr>
        <w:t>”</w:t>
      </w:r>
      <w:r w:rsidR="006C56C4">
        <w:rPr>
          <w:rFonts w:ascii="Times New Roman" w:hAnsi="Times New Roman" w:cs="Times New Roman"/>
          <w:sz w:val="24"/>
          <w:szCs w:val="24"/>
        </w:rPr>
        <w:t xml:space="preserve"> method. I’m starting to notice a lot of similarities between C# and Java such as the switch statement. The syntax </w:t>
      </w:r>
      <w:r w:rsidR="00C44D80">
        <w:rPr>
          <w:rFonts w:ascii="Times New Roman" w:hAnsi="Times New Roman" w:cs="Times New Roman"/>
          <w:sz w:val="24"/>
          <w:szCs w:val="24"/>
        </w:rPr>
        <w:t xml:space="preserve">for a switch </w:t>
      </w:r>
      <w:r w:rsidR="006C56C4">
        <w:rPr>
          <w:rFonts w:ascii="Times New Roman" w:hAnsi="Times New Roman" w:cs="Times New Roman"/>
          <w:sz w:val="24"/>
          <w:szCs w:val="24"/>
        </w:rPr>
        <w:t xml:space="preserve">is </w:t>
      </w:r>
      <w:r w:rsidR="00C44D80">
        <w:rPr>
          <w:rFonts w:ascii="Times New Roman" w:hAnsi="Times New Roman" w:cs="Times New Roman"/>
          <w:sz w:val="24"/>
          <w:szCs w:val="24"/>
        </w:rPr>
        <w:t xml:space="preserve">the same. I used a switch to perform two different types of prints to the console. </w:t>
      </w:r>
      <w:r w:rsidR="00DC232F">
        <w:rPr>
          <w:rFonts w:ascii="Times New Roman" w:hAnsi="Times New Roman" w:cs="Times New Roman"/>
          <w:sz w:val="24"/>
          <w:szCs w:val="24"/>
        </w:rPr>
        <w:t>Passing the “</w:t>
      </w:r>
      <w:r w:rsidR="00C44D80">
        <w:rPr>
          <w:rFonts w:ascii="Times New Roman" w:hAnsi="Times New Roman" w:cs="Times New Roman"/>
          <w:sz w:val="24"/>
          <w:szCs w:val="24"/>
        </w:rPr>
        <w:t>Status</w:t>
      </w:r>
      <w:r w:rsidR="00DC232F">
        <w:rPr>
          <w:rFonts w:ascii="Times New Roman" w:hAnsi="Times New Roman" w:cs="Times New Roman"/>
          <w:sz w:val="24"/>
          <w:szCs w:val="24"/>
        </w:rPr>
        <w:t>”</w:t>
      </w:r>
      <w:r w:rsidR="00C44D80">
        <w:rPr>
          <w:rFonts w:ascii="Times New Roman" w:hAnsi="Times New Roman" w:cs="Times New Roman"/>
          <w:sz w:val="24"/>
          <w:szCs w:val="24"/>
        </w:rPr>
        <w:t xml:space="preserve"> </w:t>
      </w:r>
      <w:r w:rsidR="00DC232F">
        <w:rPr>
          <w:rFonts w:ascii="Times New Roman" w:hAnsi="Times New Roman" w:cs="Times New Roman"/>
          <w:sz w:val="24"/>
          <w:szCs w:val="24"/>
        </w:rPr>
        <w:t xml:space="preserve">to the “printMembers” function </w:t>
      </w:r>
      <w:r w:rsidR="00FB5D18">
        <w:rPr>
          <w:rFonts w:ascii="Times New Roman" w:hAnsi="Times New Roman" w:cs="Times New Roman"/>
          <w:sz w:val="24"/>
          <w:szCs w:val="24"/>
        </w:rPr>
        <w:t xml:space="preserve">will print all members stats which include the </w:t>
      </w:r>
      <w:r w:rsidR="00A6618C">
        <w:rPr>
          <w:rFonts w:ascii="Times New Roman" w:hAnsi="Times New Roman" w:cs="Times New Roman"/>
          <w:sz w:val="24"/>
          <w:szCs w:val="24"/>
        </w:rPr>
        <w:t>following properties</w:t>
      </w:r>
      <w:r w:rsidR="00FB5D18">
        <w:rPr>
          <w:rFonts w:ascii="Times New Roman" w:hAnsi="Times New Roman" w:cs="Times New Roman"/>
          <w:sz w:val="24"/>
          <w:szCs w:val="24"/>
        </w:rPr>
        <w:t>: Name, Courage, Strength, Accuracy, Stamina, Health, and Alive</w:t>
      </w:r>
      <w:r w:rsidR="00A6618C">
        <w:rPr>
          <w:rFonts w:ascii="Times New Roman" w:hAnsi="Times New Roman" w:cs="Times New Roman"/>
          <w:sz w:val="24"/>
          <w:szCs w:val="24"/>
        </w:rPr>
        <w:t>.</w:t>
      </w:r>
    </w:p>
    <w:p w14:paraId="32F71FE9" w14:textId="67079C0D" w:rsidR="00037043" w:rsidRDefault="006C56C4" w:rsidP="00EA3D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171DA" wp14:editId="10EB4C7E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B023" w14:textId="5C486B89" w:rsidR="003E1C64" w:rsidRDefault="003E1C64" w:rsidP="003E1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Below, you will find the execution steps on how I used the LinkedList’s “add” function to insert “Daryl” at index 2</w:t>
      </w:r>
      <w:r w:rsidR="00100D4C">
        <w:rPr>
          <w:rFonts w:ascii="Times New Roman" w:hAnsi="Times New Roman" w:cs="Times New Roman"/>
          <w:sz w:val="24"/>
          <w:szCs w:val="24"/>
        </w:rPr>
        <w:t xml:space="preserve"> and the “remove” function to remove “Mishonne” from index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665903" w14:textId="2555B491" w:rsidR="0077600C" w:rsidRPr="00EA3D80" w:rsidRDefault="0077600C" w:rsidP="00EA3D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A3D80">
        <w:rPr>
          <w:rFonts w:ascii="Times New Roman" w:hAnsi="Times New Roman" w:cs="Times New Roman"/>
          <w:sz w:val="24"/>
          <w:szCs w:val="24"/>
        </w:rPr>
        <w:lastRenderedPageBreak/>
        <w:t xml:space="preserve">Carol, currently sits on index 2, using </w:t>
      </w:r>
      <w:r w:rsidR="00AF4D5A" w:rsidRPr="00EA3D80">
        <w:rPr>
          <w:rFonts w:ascii="Times New Roman" w:hAnsi="Times New Roman" w:cs="Times New Roman"/>
          <w:sz w:val="24"/>
          <w:szCs w:val="24"/>
        </w:rPr>
        <w:t xml:space="preserve">the LinkedList add method and passing in the index, along with the object allows for the new object to be inserted in a specific location of the list. </w:t>
      </w:r>
      <w:r w:rsidR="004226B0" w:rsidRPr="00EA3D80">
        <w:rPr>
          <w:rFonts w:ascii="Times New Roman" w:hAnsi="Times New Roman" w:cs="Times New Roman"/>
          <w:sz w:val="24"/>
          <w:szCs w:val="24"/>
        </w:rPr>
        <w:t>Daryl</w:t>
      </w:r>
      <w:r w:rsidR="00AF4D5A" w:rsidRPr="00EA3D80">
        <w:rPr>
          <w:rFonts w:ascii="Times New Roman" w:hAnsi="Times New Roman" w:cs="Times New Roman"/>
          <w:sz w:val="24"/>
          <w:szCs w:val="24"/>
        </w:rPr>
        <w:t xml:space="preserve"> is now </w:t>
      </w:r>
      <w:r w:rsidR="00F025CF" w:rsidRPr="00EA3D80">
        <w:rPr>
          <w:rFonts w:ascii="Times New Roman" w:hAnsi="Times New Roman" w:cs="Times New Roman"/>
          <w:sz w:val="24"/>
          <w:szCs w:val="24"/>
        </w:rPr>
        <w:t xml:space="preserve">sitting at index 2 and Carol has been bumped along with the rest of the group </w:t>
      </w:r>
      <w:r w:rsidR="004F23FB" w:rsidRPr="00EA3D80">
        <w:rPr>
          <w:rFonts w:ascii="Times New Roman" w:hAnsi="Times New Roman" w:cs="Times New Roman"/>
          <w:sz w:val="24"/>
          <w:szCs w:val="24"/>
        </w:rPr>
        <w:t xml:space="preserve">that precedes Carol by 1 index. </w:t>
      </w:r>
    </w:p>
    <w:p w14:paraId="6AACF3A7" w14:textId="044BA3FC" w:rsidR="003E1C64" w:rsidRDefault="0077600C" w:rsidP="00E06A4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4D1EA" wp14:editId="18208260">
            <wp:extent cx="5936615" cy="4353560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BF08" w14:textId="77BC3FCD" w:rsidR="00E06A47" w:rsidRPr="00EA3D80" w:rsidRDefault="00E06A47" w:rsidP="00EA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D80">
        <w:rPr>
          <w:rFonts w:ascii="Times New Roman" w:hAnsi="Times New Roman" w:cs="Times New Roman"/>
          <w:sz w:val="24"/>
          <w:szCs w:val="24"/>
        </w:rPr>
        <w:t xml:space="preserve">Using </w:t>
      </w:r>
      <w:r w:rsidR="00736A8D" w:rsidRPr="00EA3D80">
        <w:rPr>
          <w:rFonts w:ascii="Times New Roman" w:hAnsi="Times New Roman" w:cs="Times New Roman"/>
          <w:sz w:val="24"/>
          <w:szCs w:val="24"/>
        </w:rPr>
        <w:t xml:space="preserve">the LinkedList “remove” </w:t>
      </w:r>
      <w:r w:rsidR="005D2B21" w:rsidRPr="00EA3D80">
        <w:rPr>
          <w:rFonts w:ascii="Times New Roman" w:hAnsi="Times New Roman" w:cs="Times New Roman"/>
          <w:sz w:val="24"/>
          <w:szCs w:val="24"/>
        </w:rPr>
        <w:t xml:space="preserve">function and passing the index of 4, Mishonne is removed from the list. </w:t>
      </w:r>
    </w:p>
    <w:p w14:paraId="0BE8A2F2" w14:textId="35E0FDD0" w:rsidR="005D2B21" w:rsidRDefault="005D2B21" w:rsidP="005D2B2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AE1396" wp14:editId="4D260E7B">
            <wp:extent cx="5943600" cy="503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DAD9" w14:textId="760D1395" w:rsidR="005D2B21" w:rsidRPr="00EA3D80" w:rsidRDefault="00EA3D80" w:rsidP="00EA3D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636B5" w:rsidRPr="00EA3D80">
        <w:rPr>
          <w:rFonts w:ascii="Times New Roman" w:hAnsi="Times New Roman" w:cs="Times New Roman"/>
          <w:sz w:val="24"/>
          <w:szCs w:val="24"/>
        </w:rPr>
        <w:t xml:space="preserve">hat was all that was asked </w:t>
      </w:r>
      <w:r w:rsidR="00B91911" w:rsidRPr="00EA3D80">
        <w:rPr>
          <w:rFonts w:ascii="Times New Roman" w:hAnsi="Times New Roman" w:cs="Times New Roman"/>
          <w:sz w:val="24"/>
          <w:szCs w:val="24"/>
        </w:rPr>
        <w:t xml:space="preserve">for this assignment, but I got curious to find out how deep of a level I can go with an object and a LinkedList. I created a Backpack LinkedList property to allow the characters to store items they have found. </w:t>
      </w:r>
    </w:p>
    <w:p w14:paraId="1201C7F9" w14:textId="0F2B915A" w:rsidR="00B91911" w:rsidRDefault="00B91911" w:rsidP="0074479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0F7A3" wp14:editId="0B2F3F00">
            <wp:extent cx="5936615" cy="3350260"/>
            <wp:effectExtent l="0" t="0" r="698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E651" w14:textId="12FB19BC" w:rsidR="00B91911" w:rsidRPr="00EA3D80" w:rsidRDefault="00B91911" w:rsidP="00EA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D80">
        <w:rPr>
          <w:rFonts w:ascii="Times New Roman" w:hAnsi="Times New Roman" w:cs="Times New Roman"/>
          <w:sz w:val="24"/>
          <w:szCs w:val="24"/>
        </w:rPr>
        <w:t>In this example</w:t>
      </w:r>
      <w:r w:rsidR="00EA3D80">
        <w:rPr>
          <w:rFonts w:ascii="Times New Roman" w:hAnsi="Times New Roman" w:cs="Times New Roman"/>
          <w:sz w:val="24"/>
          <w:szCs w:val="24"/>
        </w:rPr>
        <w:t xml:space="preserve"> above</w:t>
      </w:r>
      <w:r w:rsidRPr="00EA3D80">
        <w:rPr>
          <w:rFonts w:ascii="Times New Roman" w:hAnsi="Times New Roman" w:cs="Times New Roman"/>
          <w:sz w:val="24"/>
          <w:szCs w:val="24"/>
        </w:rPr>
        <w:t>, the right shows the Java code and tells the console that our character Rick has found</w:t>
      </w:r>
      <w:r w:rsidR="00744798" w:rsidRPr="00EA3D80">
        <w:rPr>
          <w:rFonts w:ascii="Times New Roman" w:hAnsi="Times New Roman" w:cs="Times New Roman"/>
          <w:sz w:val="24"/>
          <w:szCs w:val="24"/>
        </w:rPr>
        <w:t xml:space="preserve"> a rope and added it to his inventory. The snapshot below shows the code on how the inventory is displayed:</w:t>
      </w:r>
    </w:p>
    <w:p w14:paraId="5DEC90B3" w14:textId="0AF43D41" w:rsidR="00744798" w:rsidRDefault="00952668" w:rsidP="009526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CB4F1" wp14:editId="3EEFA75C">
            <wp:extent cx="5943600" cy="1569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F5E" w14:textId="66708AC6" w:rsidR="00952668" w:rsidRPr="00EA3D80" w:rsidRDefault="00952668" w:rsidP="00EA3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3D80">
        <w:rPr>
          <w:rFonts w:ascii="Times New Roman" w:hAnsi="Times New Roman" w:cs="Times New Roman"/>
          <w:sz w:val="24"/>
          <w:szCs w:val="24"/>
        </w:rPr>
        <w:t xml:space="preserve">All ADTs </w:t>
      </w:r>
      <w:r w:rsidR="00C930F4" w:rsidRPr="00EA3D80">
        <w:rPr>
          <w:rFonts w:ascii="Times New Roman" w:hAnsi="Times New Roman" w:cs="Times New Roman"/>
          <w:sz w:val="24"/>
          <w:szCs w:val="24"/>
        </w:rPr>
        <w:t xml:space="preserve">contain </w:t>
      </w:r>
      <w:r w:rsidRPr="00EA3D80">
        <w:rPr>
          <w:rFonts w:ascii="Times New Roman" w:hAnsi="Times New Roman" w:cs="Times New Roman"/>
          <w:sz w:val="24"/>
          <w:szCs w:val="24"/>
        </w:rPr>
        <w:t xml:space="preserve">a </w:t>
      </w:r>
      <w:r w:rsidR="00EA3D80">
        <w:rPr>
          <w:rFonts w:ascii="Times New Roman" w:hAnsi="Times New Roman" w:cs="Times New Roman"/>
          <w:sz w:val="24"/>
          <w:szCs w:val="24"/>
        </w:rPr>
        <w:t>“</w:t>
      </w:r>
      <w:r w:rsidRPr="00EA3D80">
        <w:rPr>
          <w:rFonts w:ascii="Times New Roman" w:hAnsi="Times New Roman" w:cs="Times New Roman"/>
          <w:sz w:val="24"/>
          <w:szCs w:val="24"/>
        </w:rPr>
        <w:t>size</w:t>
      </w:r>
      <w:r w:rsidR="00EA3D80">
        <w:rPr>
          <w:rFonts w:ascii="Times New Roman" w:hAnsi="Times New Roman" w:cs="Times New Roman"/>
          <w:sz w:val="24"/>
          <w:szCs w:val="24"/>
        </w:rPr>
        <w:t>”</w:t>
      </w:r>
      <w:r w:rsidRPr="00EA3D80">
        <w:rPr>
          <w:rFonts w:ascii="Times New Roman" w:hAnsi="Times New Roman" w:cs="Times New Roman"/>
          <w:sz w:val="24"/>
          <w:szCs w:val="24"/>
        </w:rPr>
        <w:t xml:space="preserve"> method</w:t>
      </w:r>
      <w:r w:rsidR="00C930F4" w:rsidRPr="00EA3D80">
        <w:rPr>
          <w:rFonts w:ascii="Times New Roman" w:hAnsi="Times New Roman" w:cs="Times New Roman"/>
          <w:sz w:val="24"/>
          <w:szCs w:val="24"/>
        </w:rPr>
        <w:t xml:space="preserve"> which allows the developer to </w:t>
      </w:r>
      <w:r w:rsidR="00C87A0E" w:rsidRPr="00EA3D80">
        <w:rPr>
          <w:rFonts w:ascii="Times New Roman" w:hAnsi="Times New Roman" w:cs="Times New Roman"/>
          <w:sz w:val="24"/>
          <w:szCs w:val="24"/>
        </w:rPr>
        <w:t xml:space="preserve">loop through the list and display items from the list. For this example, I have two loops one to loop through the first </w:t>
      </w:r>
      <w:r w:rsidR="00136ED3" w:rsidRPr="00EA3D80">
        <w:rPr>
          <w:rFonts w:ascii="Times New Roman" w:hAnsi="Times New Roman" w:cs="Times New Roman"/>
          <w:sz w:val="24"/>
          <w:szCs w:val="24"/>
        </w:rPr>
        <w:t>LinkedList</w:t>
      </w:r>
      <w:r w:rsidR="00C87A0E" w:rsidRPr="00EA3D80">
        <w:rPr>
          <w:rFonts w:ascii="Times New Roman" w:hAnsi="Times New Roman" w:cs="Times New Roman"/>
          <w:sz w:val="24"/>
          <w:szCs w:val="24"/>
        </w:rPr>
        <w:t xml:space="preserve"> to retrieve the name of </w:t>
      </w:r>
      <w:r w:rsidR="00136ED3" w:rsidRPr="00EA3D80">
        <w:rPr>
          <w:rFonts w:ascii="Times New Roman" w:hAnsi="Times New Roman" w:cs="Times New Roman"/>
          <w:sz w:val="24"/>
          <w:szCs w:val="24"/>
        </w:rPr>
        <w:t xml:space="preserve">each character and another loop to loop through items in the character’s backpack. </w:t>
      </w:r>
    </w:p>
    <w:p w14:paraId="51089EB7" w14:textId="2F5A862F" w:rsidR="00CB540D" w:rsidRDefault="00CB540D" w:rsidP="00CB540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34CCE7" wp14:editId="35A5B939">
            <wp:extent cx="314325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ECB" w14:textId="75A6B3CE" w:rsidR="0091643C" w:rsidRPr="0091643C" w:rsidRDefault="0091643C" w:rsidP="00916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a pretty fun exercise of the use of the LinkedList ADT</w:t>
      </w:r>
      <w:r w:rsidR="0043361A">
        <w:rPr>
          <w:rFonts w:ascii="Times New Roman" w:hAnsi="Times New Roman" w:cs="Times New Roman"/>
          <w:sz w:val="24"/>
          <w:szCs w:val="24"/>
        </w:rPr>
        <w:t>s. One day. I’ll comeback to this program and create a command</w:t>
      </w:r>
      <w:r w:rsidR="008C7FC5">
        <w:rPr>
          <w:rFonts w:ascii="Times New Roman" w:hAnsi="Times New Roman" w:cs="Times New Roman"/>
          <w:sz w:val="24"/>
          <w:szCs w:val="24"/>
        </w:rPr>
        <w:t>-</w:t>
      </w:r>
      <w:r w:rsidR="0043361A">
        <w:rPr>
          <w:rFonts w:ascii="Times New Roman" w:hAnsi="Times New Roman" w:cs="Times New Roman"/>
          <w:sz w:val="24"/>
          <w:szCs w:val="24"/>
        </w:rPr>
        <w:t xml:space="preserve">line based game to walk our heroes through an adventure. </w:t>
      </w:r>
    </w:p>
    <w:p w14:paraId="32F71FEA" w14:textId="77777777" w:rsidR="00037043" w:rsidRDefault="00037043" w:rsidP="009241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CB4B88" w14:textId="77777777" w:rsidR="00BC13CD" w:rsidRDefault="00BC13CD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F71FEB" w14:textId="394B24B0" w:rsidR="00DB3340" w:rsidRPr="00E45491" w:rsidRDefault="00F17133" w:rsidP="008C3F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340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FCFF360" w14:textId="77777777" w:rsidR="001259CA" w:rsidRPr="001259CA" w:rsidRDefault="001259CA" w:rsidP="001259C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259CA">
        <w:rPr>
          <w:rFonts w:ascii="Times New Roman" w:hAnsi="Times New Roman" w:cs="Times New Roman"/>
          <w:sz w:val="24"/>
          <w:szCs w:val="24"/>
        </w:rPr>
        <w:t xml:space="preserve">Harold, E.R. (Dec. 14, 1997) The ? : operator in Java. </w:t>
      </w:r>
      <w:bookmarkStart w:id="0" w:name="_GoBack"/>
      <w:bookmarkEnd w:id="0"/>
      <w:r w:rsidRPr="001259CA">
        <w:rPr>
          <w:rFonts w:ascii="Times New Roman" w:hAnsi="Times New Roman" w:cs="Times New Roman"/>
          <w:i/>
          <w:iCs/>
          <w:sz w:val="24"/>
          <w:szCs w:val="24"/>
        </w:rPr>
        <w:t>Cafeaulait.org.</w:t>
      </w:r>
      <w:r w:rsidRPr="001259CA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Pr="001259CA">
          <w:rPr>
            <w:rStyle w:val="Hyperlink"/>
            <w:rFonts w:ascii="Times New Roman" w:hAnsi="Times New Roman" w:cs="Times New Roman"/>
            <w:sz w:val="24"/>
            <w:szCs w:val="24"/>
          </w:rPr>
          <w:t>http://www.cafeaulait.org/course/week2/43.html</w:t>
        </w:r>
      </w:hyperlink>
    </w:p>
    <w:p w14:paraId="440762E4" w14:textId="73E37BD0" w:rsidR="00FC3CB9" w:rsidRDefault="00416C82" w:rsidP="0039527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tutorialspoint</w:t>
      </w:r>
      <w:r w:rsidR="00FC3CB9" w:rsidRPr="00821485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n.d.</w:t>
      </w:r>
      <w:r w:rsidR="00FC3CB9" w:rsidRPr="00821485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Java – The LinkedList Class</w:t>
      </w:r>
      <w:r w:rsidR="00FC3CB9" w:rsidRPr="00821485">
        <w:rPr>
          <w:rFonts w:ascii="Times New Roman" w:hAnsi="Times New Roman" w:cs="Times New Roman"/>
          <w:sz w:val="24"/>
          <w:szCs w:val="24"/>
        </w:rPr>
        <w:t xml:space="preserve">. </w:t>
      </w:r>
      <w:r w:rsidR="00821485">
        <w:rPr>
          <w:rFonts w:ascii="Times New Roman" w:hAnsi="Times New Roman" w:cs="Times New Roman"/>
          <w:i/>
          <w:iCs/>
          <w:sz w:val="24"/>
          <w:szCs w:val="24"/>
        </w:rPr>
        <w:t>tutorialspoint</w:t>
      </w:r>
      <w:r w:rsidR="00FC3CB9" w:rsidRPr="00821485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6" w:history="1">
        <w:r w:rsidR="00821485" w:rsidRPr="00821485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http://www.tutorialspoint.com/java/java_linkedlist_class.htm</w:t>
        </w:r>
      </w:hyperlink>
    </w:p>
    <w:p w14:paraId="5B0ACA44" w14:textId="77777777" w:rsidR="001259CA" w:rsidRPr="001259CA" w:rsidRDefault="001259C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259CA" w:rsidRPr="001259CA" w:rsidSect="00851151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FDB7" w14:textId="77777777" w:rsidR="00F37FDF" w:rsidRDefault="00F37FDF" w:rsidP="00851151">
      <w:pPr>
        <w:spacing w:line="240" w:lineRule="auto"/>
      </w:pPr>
      <w:r>
        <w:separator/>
      </w:r>
    </w:p>
  </w:endnote>
  <w:endnote w:type="continuationSeparator" w:id="0">
    <w:p w14:paraId="77EAB512" w14:textId="77777777" w:rsidR="00F37FDF" w:rsidRDefault="00F37FDF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ED04" w14:textId="77777777" w:rsidR="00F37FDF" w:rsidRDefault="00F37FDF" w:rsidP="00851151">
      <w:pPr>
        <w:spacing w:line="240" w:lineRule="auto"/>
      </w:pPr>
      <w:r>
        <w:separator/>
      </w:r>
    </w:p>
  </w:footnote>
  <w:footnote w:type="continuationSeparator" w:id="0">
    <w:p w14:paraId="59CE7A08" w14:textId="77777777" w:rsidR="00F37FDF" w:rsidRDefault="00F37FDF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2013" w14:textId="6AD5DE37" w:rsidR="00505FAB" w:rsidRPr="00ED230C" w:rsidRDefault="00BD3BE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TWD Linked List</w:t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ED230C">
      <w:rPr>
        <w:rFonts w:ascii="Times New Roman" w:hAnsi="Times New Roman" w:cs="Times New Roman"/>
        <w:sz w:val="24"/>
        <w:szCs w:val="24"/>
      </w:rPr>
      <w:fldChar w:fldCharType="begin"/>
    </w:r>
    <w:r w:rsidR="00505FAB" w:rsidRPr="00ED230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ED230C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4</w:t>
    </w:r>
    <w:r w:rsidR="00B677BA" w:rsidRPr="00ED230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2014" w14:textId="39C34A13" w:rsidR="00505FAB" w:rsidRPr="00851151" w:rsidRDefault="00505FAB">
    <w:pPr>
      <w:pStyle w:val="Header"/>
      <w:rPr>
        <w:rFonts w:ascii="Times New Roman" w:hAnsi="Times New Roman" w:cs="Times New Roman"/>
        <w:sz w:val="24"/>
        <w:szCs w:val="24"/>
      </w:rPr>
    </w:pPr>
    <w:r w:rsidRPr="00851151">
      <w:rPr>
        <w:rFonts w:ascii="Times New Roman" w:hAnsi="Times New Roman" w:cs="Times New Roman"/>
        <w:sz w:val="24"/>
        <w:szCs w:val="24"/>
      </w:rPr>
      <w:t xml:space="preserve">Running head: </w:t>
    </w:r>
    <w:r w:rsidR="00B677BA">
      <w:rPr>
        <w:rFonts w:ascii="Times New Roman" w:hAnsi="Times New Roman" w:cs="Times New Roman"/>
        <w:sz w:val="24"/>
        <w:szCs w:val="24"/>
      </w:rPr>
      <w:fldChar w:fldCharType="begin"/>
    </w:r>
    <w:r w:rsidR="006B335B">
      <w:rPr>
        <w:rFonts w:ascii="Times New Roman" w:hAnsi="Times New Roman" w:cs="Times New Roman"/>
        <w:sz w:val="24"/>
        <w:szCs w:val="24"/>
      </w:rPr>
      <w:instrText xml:space="preserve"> </w:instrText>
    </w:r>
    <w:r w:rsidR="006B335B" w:rsidRPr="006B335B">
      <w:rPr>
        <w:rFonts w:ascii="Times New Roman" w:hAnsi="Times New Roman" w:cs="Times New Roman"/>
        <w:sz w:val="24"/>
        <w:szCs w:val="24"/>
      </w:rPr>
      <w:instrText>AutoTextList \s NoStyle \t "</w:instrText>
    </w:r>
    <w:r w:rsidR="006B335B">
      <w:rPr>
        <w:rFonts w:ascii="Times New Roman" w:hAnsi="Times New Roman" w:cs="Times New Roman"/>
        <w:sz w:val="24"/>
        <w:szCs w:val="24"/>
      </w:rPr>
      <w:instrText>Please enter a shorten version of your essay title. It should be 50 characters or less. Be sure to type your title in ALL CAPS</w:instrText>
    </w:r>
    <w:r w:rsidR="006B335B" w:rsidRPr="006B335B">
      <w:rPr>
        <w:rFonts w:ascii="Times New Roman" w:hAnsi="Times New Roman" w:cs="Times New Roman"/>
        <w:sz w:val="24"/>
        <w:szCs w:val="24"/>
      </w:rPr>
      <w:instrText>"</w:instrText>
    </w:r>
    <w:r w:rsidR="006B335B">
      <w:rPr>
        <w:rFonts w:ascii="Times New Roman" w:hAnsi="Times New Roman" w:cs="Times New Roman"/>
        <w:sz w:val="24"/>
        <w:szCs w:val="24"/>
      </w:rPr>
      <w:instrText xml:space="preserve"> </w:instrText>
    </w:r>
    <w:r w:rsidR="00B677BA">
      <w:rPr>
        <w:rFonts w:ascii="Times New Roman" w:hAnsi="Times New Roman" w:cs="Times New Roman"/>
        <w:sz w:val="24"/>
        <w:szCs w:val="24"/>
      </w:rPr>
      <w:fldChar w:fldCharType="separate"/>
    </w:r>
    <w:r w:rsidR="003C0F58">
      <w:rPr>
        <w:rFonts w:ascii="Times New Roman" w:hAnsi="Times New Roman" w:cs="Times New Roman"/>
        <w:sz w:val="24"/>
        <w:szCs w:val="24"/>
      </w:rPr>
      <w:t>TWD LINKED LIST</w:t>
    </w:r>
    <w:r w:rsidR="00B677BA">
      <w:rPr>
        <w:rFonts w:ascii="Times New Roman" w:hAnsi="Times New Roman" w:cs="Times New Roman"/>
        <w:sz w:val="24"/>
        <w:szCs w:val="24"/>
      </w:rPr>
      <w:fldChar w:fldCharType="end"/>
    </w:r>
    <w:r w:rsidRPr="00851151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5115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851151">
      <w:rPr>
        <w:rFonts w:ascii="Times New Roman" w:hAnsi="Times New Roman" w:cs="Times New Roman"/>
        <w:sz w:val="24"/>
        <w:szCs w:val="24"/>
      </w:rPr>
      <w:fldChar w:fldCharType="begin"/>
    </w:r>
    <w:r w:rsidRPr="0085115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851151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1</w:t>
    </w:r>
    <w:r w:rsidR="00B677BA" w:rsidRPr="0085115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6825"/>
    <w:multiLevelType w:val="hybridMultilevel"/>
    <w:tmpl w:val="6EDC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108B"/>
    <w:multiLevelType w:val="hybridMultilevel"/>
    <w:tmpl w:val="AEEA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E661D"/>
    <w:multiLevelType w:val="hybridMultilevel"/>
    <w:tmpl w:val="2D8CC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NDAwMzEyMjUwMDdQ0lEKTi0uzszPAykwrQUA0/Z2eCwAAAA="/>
  </w:docVars>
  <w:rsids>
    <w:rsidRoot w:val="001F0009"/>
    <w:rsid w:val="0000326A"/>
    <w:rsid w:val="00015037"/>
    <w:rsid w:val="00015CFC"/>
    <w:rsid w:val="00037043"/>
    <w:rsid w:val="00037A53"/>
    <w:rsid w:val="00040AED"/>
    <w:rsid w:val="00055FB9"/>
    <w:rsid w:val="00065C90"/>
    <w:rsid w:val="00073B82"/>
    <w:rsid w:val="0008352F"/>
    <w:rsid w:val="000955FE"/>
    <w:rsid w:val="000A2316"/>
    <w:rsid w:val="000B46D9"/>
    <w:rsid w:val="000B5CCB"/>
    <w:rsid w:val="000C1627"/>
    <w:rsid w:val="000D0391"/>
    <w:rsid w:val="000E1207"/>
    <w:rsid w:val="000E2AAF"/>
    <w:rsid w:val="000F3070"/>
    <w:rsid w:val="000F5EB7"/>
    <w:rsid w:val="000F71F3"/>
    <w:rsid w:val="00100D4C"/>
    <w:rsid w:val="00100E88"/>
    <w:rsid w:val="00104D23"/>
    <w:rsid w:val="00105509"/>
    <w:rsid w:val="00117DBE"/>
    <w:rsid w:val="001259CA"/>
    <w:rsid w:val="0012662A"/>
    <w:rsid w:val="00127FD9"/>
    <w:rsid w:val="00131242"/>
    <w:rsid w:val="00136ED3"/>
    <w:rsid w:val="00141E02"/>
    <w:rsid w:val="00150EAD"/>
    <w:rsid w:val="00151A98"/>
    <w:rsid w:val="00155567"/>
    <w:rsid w:val="0016006B"/>
    <w:rsid w:val="00181218"/>
    <w:rsid w:val="001953FA"/>
    <w:rsid w:val="001A1DBC"/>
    <w:rsid w:val="001A4D68"/>
    <w:rsid w:val="001A55B8"/>
    <w:rsid w:val="001C3000"/>
    <w:rsid w:val="001D5705"/>
    <w:rsid w:val="001D6F4A"/>
    <w:rsid w:val="001E5D46"/>
    <w:rsid w:val="001F0009"/>
    <w:rsid w:val="001F2E74"/>
    <w:rsid w:val="001F36F9"/>
    <w:rsid w:val="00220BFF"/>
    <w:rsid w:val="00224692"/>
    <w:rsid w:val="00232A32"/>
    <w:rsid w:val="00234DFE"/>
    <w:rsid w:val="0024332A"/>
    <w:rsid w:val="0024354B"/>
    <w:rsid w:val="00247641"/>
    <w:rsid w:val="00281C1E"/>
    <w:rsid w:val="002A2FB9"/>
    <w:rsid w:val="002B1E1A"/>
    <w:rsid w:val="002B4694"/>
    <w:rsid w:val="002B6CF7"/>
    <w:rsid w:val="002C1B91"/>
    <w:rsid w:val="002C4A0A"/>
    <w:rsid w:val="002D1C48"/>
    <w:rsid w:val="002D2F5B"/>
    <w:rsid w:val="002D3302"/>
    <w:rsid w:val="002D3E13"/>
    <w:rsid w:val="002E3DF5"/>
    <w:rsid w:val="002F09C4"/>
    <w:rsid w:val="00307755"/>
    <w:rsid w:val="0031125B"/>
    <w:rsid w:val="0031416E"/>
    <w:rsid w:val="00315395"/>
    <w:rsid w:val="00322E08"/>
    <w:rsid w:val="003428FD"/>
    <w:rsid w:val="00345439"/>
    <w:rsid w:val="00350DDA"/>
    <w:rsid w:val="003800F4"/>
    <w:rsid w:val="00380CEB"/>
    <w:rsid w:val="0038205F"/>
    <w:rsid w:val="0039527D"/>
    <w:rsid w:val="003B7A4A"/>
    <w:rsid w:val="003C0F58"/>
    <w:rsid w:val="003D0ABA"/>
    <w:rsid w:val="003D38FD"/>
    <w:rsid w:val="003E0C22"/>
    <w:rsid w:val="003E1477"/>
    <w:rsid w:val="003E1687"/>
    <w:rsid w:val="003E17DA"/>
    <w:rsid w:val="003E1C64"/>
    <w:rsid w:val="003E3157"/>
    <w:rsid w:val="003E735F"/>
    <w:rsid w:val="003F1397"/>
    <w:rsid w:val="0041431A"/>
    <w:rsid w:val="00416C82"/>
    <w:rsid w:val="004226B0"/>
    <w:rsid w:val="00422E76"/>
    <w:rsid w:val="004328A6"/>
    <w:rsid w:val="0043361A"/>
    <w:rsid w:val="0043415A"/>
    <w:rsid w:val="0043423A"/>
    <w:rsid w:val="00436433"/>
    <w:rsid w:val="00453460"/>
    <w:rsid w:val="00455064"/>
    <w:rsid w:val="00465443"/>
    <w:rsid w:val="0047198E"/>
    <w:rsid w:val="00472BF9"/>
    <w:rsid w:val="00496EA3"/>
    <w:rsid w:val="00497316"/>
    <w:rsid w:val="00497CAE"/>
    <w:rsid w:val="004A0797"/>
    <w:rsid w:val="004A3CF7"/>
    <w:rsid w:val="004C0AAC"/>
    <w:rsid w:val="004C4E60"/>
    <w:rsid w:val="004D06DA"/>
    <w:rsid w:val="004D0F75"/>
    <w:rsid w:val="004D7BAB"/>
    <w:rsid w:val="004E17C6"/>
    <w:rsid w:val="004F176A"/>
    <w:rsid w:val="004F23FB"/>
    <w:rsid w:val="00505FAB"/>
    <w:rsid w:val="00520E91"/>
    <w:rsid w:val="00522920"/>
    <w:rsid w:val="005233A5"/>
    <w:rsid w:val="00526A8A"/>
    <w:rsid w:val="00526E7C"/>
    <w:rsid w:val="005273E5"/>
    <w:rsid w:val="00542EEB"/>
    <w:rsid w:val="005438F8"/>
    <w:rsid w:val="00545251"/>
    <w:rsid w:val="0055331C"/>
    <w:rsid w:val="00562F84"/>
    <w:rsid w:val="005632A1"/>
    <w:rsid w:val="00584733"/>
    <w:rsid w:val="00586833"/>
    <w:rsid w:val="00592B67"/>
    <w:rsid w:val="005965B4"/>
    <w:rsid w:val="005A1A77"/>
    <w:rsid w:val="005A75D6"/>
    <w:rsid w:val="005B16F0"/>
    <w:rsid w:val="005D2B21"/>
    <w:rsid w:val="005E30A0"/>
    <w:rsid w:val="005E607A"/>
    <w:rsid w:val="005E6366"/>
    <w:rsid w:val="00602F06"/>
    <w:rsid w:val="0060759A"/>
    <w:rsid w:val="006223F0"/>
    <w:rsid w:val="0062324C"/>
    <w:rsid w:val="00623AD0"/>
    <w:rsid w:val="006362A2"/>
    <w:rsid w:val="00650016"/>
    <w:rsid w:val="006504C0"/>
    <w:rsid w:val="00655424"/>
    <w:rsid w:val="00660220"/>
    <w:rsid w:val="006636B5"/>
    <w:rsid w:val="006715A5"/>
    <w:rsid w:val="00675FCD"/>
    <w:rsid w:val="00682C3A"/>
    <w:rsid w:val="00683AFA"/>
    <w:rsid w:val="00685016"/>
    <w:rsid w:val="00694ED1"/>
    <w:rsid w:val="006A00E1"/>
    <w:rsid w:val="006A24A2"/>
    <w:rsid w:val="006A373F"/>
    <w:rsid w:val="006B1572"/>
    <w:rsid w:val="006B335B"/>
    <w:rsid w:val="006C56C4"/>
    <w:rsid w:val="006E51BF"/>
    <w:rsid w:val="006E6027"/>
    <w:rsid w:val="006F0B25"/>
    <w:rsid w:val="006F1599"/>
    <w:rsid w:val="006F1E60"/>
    <w:rsid w:val="006F60BB"/>
    <w:rsid w:val="006F642A"/>
    <w:rsid w:val="00721F48"/>
    <w:rsid w:val="00726621"/>
    <w:rsid w:val="00726962"/>
    <w:rsid w:val="00733AF7"/>
    <w:rsid w:val="00736A8D"/>
    <w:rsid w:val="0073746A"/>
    <w:rsid w:val="00741BE7"/>
    <w:rsid w:val="00744798"/>
    <w:rsid w:val="00752115"/>
    <w:rsid w:val="00755B2C"/>
    <w:rsid w:val="00756596"/>
    <w:rsid w:val="007569C7"/>
    <w:rsid w:val="00761927"/>
    <w:rsid w:val="00765D09"/>
    <w:rsid w:val="00770651"/>
    <w:rsid w:val="00774A52"/>
    <w:rsid w:val="0077600C"/>
    <w:rsid w:val="0078059C"/>
    <w:rsid w:val="00782055"/>
    <w:rsid w:val="007924BD"/>
    <w:rsid w:val="007A01DB"/>
    <w:rsid w:val="007A05F3"/>
    <w:rsid w:val="007A40B6"/>
    <w:rsid w:val="007A4DA8"/>
    <w:rsid w:val="007A7641"/>
    <w:rsid w:val="007B05C8"/>
    <w:rsid w:val="007B1925"/>
    <w:rsid w:val="007B7709"/>
    <w:rsid w:val="007C4499"/>
    <w:rsid w:val="007D0991"/>
    <w:rsid w:val="007D642B"/>
    <w:rsid w:val="007F103D"/>
    <w:rsid w:val="008102E8"/>
    <w:rsid w:val="00821485"/>
    <w:rsid w:val="0082331E"/>
    <w:rsid w:val="00834DBC"/>
    <w:rsid w:val="00846F50"/>
    <w:rsid w:val="00851151"/>
    <w:rsid w:val="008532B7"/>
    <w:rsid w:val="0085458A"/>
    <w:rsid w:val="00854656"/>
    <w:rsid w:val="0085484B"/>
    <w:rsid w:val="008627B0"/>
    <w:rsid w:val="008745F7"/>
    <w:rsid w:val="00876F2A"/>
    <w:rsid w:val="008816FA"/>
    <w:rsid w:val="008B3BD2"/>
    <w:rsid w:val="008B474B"/>
    <w:rsid w:val="008B503C"/>
    <w:rsid w:val="008B67ED"/>
    <w:rsid w:val="008C3F7F"/>
    <w:rsid w:val="008C7ADF"/>
    <w:rsid w:val="008C7FC5"/>
    <w:rsid w:val="008D0FAA"/>
    <w:rsid w:val="008E1539"/>
    <w:rsid w:val="008E507C"/>
    <w:rsid w:val="008F3385"/>
    <w:rsid w:val="008F5ACB"/>
    <w:rsid w:val="0090187A"/>
    <w:rsid w:val="00904AC2"/>
    <w:rsid w:val="0091643C"/>
    <w:rsid w:val="0092411C"/>
    <w:rsid w:val="009270CB"/>
    <w:rsid w:val="00933232"/>
    <w:rsid w:val="00940532"/>
    <w:rsid w:val="009436E4"/>
    <w:rsid w:val="00950CA1"/>
    <w:rsid w:val="00952668"/>
    <w:rsid w:val="0095706B"/>
    <w:rsid w:val="0095752F"/>
    <w:rsid w:val="00960DC8"/>
    <w:rsid w:val="009665AA"/>
    <w:rsid w:val="009677F2"/>
    <w:rsid w:val="00973FED"/>
    <w:rsid w:val="00977136"/>
    <w:rsid w:val="009B340B"/>
    <w:rsid w:val="009C1B22"/>
    <w:rsid w:val="009C38E9"/>
    <w:rsid w:val="009C7B3E"/>
    <w:rsid w:val="009E22D4"/>
    <w:rsid w:val="009E285E"/>
    <w:rsid w:val="009E5569"/>
    <w:rsid w:val="00A026AC"/>
    <w:rsid w:val="00A03913"/>
    <w:rsid w:val="00A10BA2"/>
    <w:rsid w:val="00A114E0"/>
    <w:rsid w:val="00A25C47"/>
    <w:rsid w:val="00A264E6"/>
    <w:rsid w:val="00A30F5E"/>
    <w:rsid w:val="00A41371"/>
    <w:rsid w:val="00A4623A"/>
    <w:rsid w:val="00A51BB8"/>
    <w:rsid w:val="00A52F41"/>
    <w:rsid w:val="00A531CF"/>
    <w:rsid w:val="00A63EF7"/>
    <w:rsid w:val="00A64B8D"/>
    <w:rsid w:val="00A6618C"/>
    <w:rsid w:val="00A66F15"/>
    <w:rsid w:val="00A76CEC"/>
    <w:rsid w:val="00A7785A"/>
    <w:rsid w:val="00A919EC"/>
    <w:rsid w:val="00A97A55"/>
    <w:rsid w:val="00AA1D13"/>
    <w:rsid w:val="00AA5477"/>
    <w:rsid w:val="00AB3EF2"/>
    <w:rsid w:val="00AB4CD3"/>
    <w:rsid w:val="00AF151A"/>
    <w:rsid w:val="00AF4D5A"/>
    <w:rsid w:val="00B01DFC"/>
    <w:rsid w:val="00B14DC6"/>
    <w:rsid w:val="00B17784"/>
    <w:rsid w:val="00B207CD"/>
    <w:rsid w:val="00B21CEF"/>
    <w:rsid w:val="00B223D7"/>
    <w:rsid w:val="00B22541"/>
    <w:rsid w:val="00B34EBE"/>
    <w:rsid w:val="00B36885"/>
    <w:rsid w:val="00B459F0"/>
    <w:rsid w:val="00B4627D"/>
    <w:rsid w:val="00B62BB9"/>
    <w:rsid w:val="00B677BA"/>
    <w:rsid w:val="00B718DD"/>
    <w:rsid w:val="00B71DAD"/>
    <w:rsid w:val="00B72DAE"/>
    <w:rsid w:val="00B80EFC"/>
    <w:rsid w:val="00B829A6"/>
    <w:rsid w:val="00B91911"/>
    <w:rsid w:val="00B95FE3"/>
    <w:rsid w:val="00BA00F4"/>
    <w:rsid w:val="00BA727E"/>
    <w:rsid w:val="00BC106D"/>
    <w:rsid w:val="00BC13CD"/>
    <w:rsid w:val="00BC487E"/>
    <w:rsid w:val="00BC4C7B"/>
    <w:rsid w:val="00BD1411"/>
    <w:rsid w:val="00BD3BE2"/>
    <w:rsid w:val="00BD447E"/>
    <w:rsid w:val="00BD6CCB"/>
    <w:rsid w:val="00BD6E3C"/>
    <w:rsid w:val="00BD777B"/>
    <w:rsid w:val="00BE1405"/>
    <w:rsid w:val="00BE4476"/>
    <w:rsid w:val="00BE4793"/>
    <w:rsid w:val="00BE7CAF"/>
    <w:rsid w:val="00BF7599"/>
    <w:rsid w:val="00C027BB"/>
    <w:rsid w:val="00C215D4"/>
    <w:rsid w:val="00C25312"/>
    <w:rsid w:val="00C26B89"/>
    <w:rsid w:val="00C26F7E"/>
    <w:rsid w:val="00C27247"/>
    <w:rsid w:val="00C341DC"/>
    <w:rsid w:val="00C3617F"/>
    <w:rsid w:val="00C44D80"/>
    <w:rsid w:val="00C6105F"/>
    <w:rsid w:val="00C63176"/>
    <w:rsid w:val="00C63D9B"/>
    <w:rsid w:val="00C72577"/>
    <w:rsid w:val="00C7325A"/>
    <w:rsid w:val="00C830B2"/>
    <w:rsid w:val="00C87A0E"/>
    <w:rsid w:val="00C930F4"/>
    <w:rsid w:val="00C9521B"/>
    <w:rsid w:val="00CA15BF"/>
    <w:rsid w:val="00CB540D"/>
    <w:rsid w:val="00CC39DB"/>
    <w:rsid w:val="00CD09C3"/>
    <w:rsid w:val="00CE206D"/>
    <w:rsid w:val="00CE692E"/>
    <w:rsid w:val="00CF5F88"/>
    <w:rsid w:val="00CF6B98"/>
    <w:rsid w:val="00D07761"/>
    <w:rsid w:val="00D10900"/>
    <w:rsid w:val="00D11357"/>
    <w:rsid w:val="00D23F43"/>
    <w:rsid w:val="00D4028F"/>
    <w:rsid w:val="00D40328"/>
    <w:rsid w:val="00D41770"/>
    <w:rsid w:val="00D47E33"/>
    <w:rsid w:val="00D76E04"/>
    <w:rsid w:val="00D82735"/>
    <w:rsid w:val="00D8759B"/>
    <w:rsid w:val="00D93C51"/>
    <w:rsid w:val="00DA5120"/>
    <w:rsid w:val="00DA7C4D"/>
    <w:rsid w:val="00DB3340"/>
    <w:rsid w:val="00DC232F"/>
    <w:rsid w:val="00DC327C"/>
    <w:rsid w:val="00DC728D"/>
    <w:rsid w:val="00DD31CD"/>
    <w:rsid w:val="00DD38BD"/>
    <w:rsid w:val="00DD55F4"/>
    <w:rsid w:val="00DE0951"/>
    <w:rsid w:val="00DE46BE"/>
    <w:rsid w:val="00DF1B6D"/>
    <w:rsid w:val="00DF1C15"/>
    <w:rsid w:val="00E04FA3"/>
    <w:rsid w:val="00E06A47"/>
    <w:rsid w:val="00E109DD"/>
    <w:rsid w:val="00E10D1E"/>
    <w:rsid w:val="00E1228D"/>
    <w:rsid w:val="00E13D4A"/>
    <w:rsid w:val="00E315B0"/>
    <w:rsid w:val="00E337E5"/>
    <w:rsid w:val="00E36A45"/>
    <w:rsid w:val="00E40098"/>
    <w:rsid w:val="00E43979"/>
    <w:rsid w:val="00E45491"/>
    <w:rsid w:val="00E50FD9"/>
    <w:rsid w:val="00E56080"/>
    <w:rsid w:val="00E6562E"/>
    <w:rsid w:val="00E71095"/>
    <w:rsid w:val="00E7276C"/>
    <w:rsid w:val="00E727DB"/>
    <w:rsid w:val="00E9004A"/>
    <w:rsid w:val="00E95530"/>
    <w:rsid w:val="00EA3D80"/>
    <w:rsid w:val="00ED0F9D"/>
    <w:rsid w:val="00ED230C"/>
    <w:rsid w:val="00ED4D19"/>
    <w:rsid w:val="00EE4AF0"/>
    <w:rsid w:val="00F025CF"/>
    <w:rsid w:val="00F07110"/>
    <w:rsid w:val="00F17133"/>
    <w:rsid w:val="00F25177"/>
    <w:rsid w:val="00F3597F"/>
    <w:rsid w:val="00F37FDF"/>
    <w:rsid w:val="00F44D44"/>
    <w:rsid w:val="00F57035"/>
    <w:rsid w:val="00F85AF1"/>
    <w:rsid w:val="00F92B17"/>
    <w:rsid w:val="00FB5D18"/>
    <w:rsid w:val="00FC3CB9"/>
    <w:rsid w:val="00FC77A6"/>
    <w:rsid w:val="00FE2612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F71FD7"/>
  <w15:docId w15:val="{2A6C8E95-4633-4945-91FE-D5FA1F59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979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5233A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java/java_linkedlist_class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afeaulait.org/course/week2/43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54D29A-58AB-44E1-851C-2CEF87EE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AWC_APA_Template_7_22_2014_final_kk_JR_notes_FINAL.dotx</Template>
  <TotalTime>156</TotalTime>
  <Pages>8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King</dc:creator>
  <cp:lastModifiedBy>Steven D. On</cp:lastModifiedBy>
  <cp:revision>178</cp:revision>
  <dcterms:created xsi:type="dcterms:W3CDTF">2018-10-08T17:30:00Z</dcterms:created>
  <dcterms:modified xsi:type="dcterms:W3CDTF">2019-10-01T09:11:00Z</dcterms:modified>
</cp:coreProperties>
</file>